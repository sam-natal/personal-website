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/>
          <w:caps w:val="0"/>
          <w:color w:val="auto"/>
          <w:kern w:val="0"/>
          <w:sz w:val="24"/>
          <w:szCs w:val="24"/>
          <w14:ligatures w14:val="none"/>
          <w14:numForm w14:val="default"/>
        </w:rPr>
        <w:alias w:val="Resume Name"/>
        <w:tag w:val="Resumen Name"/>
        <w:id w:val="-925414414"/>
        <w:placeholder>
          <w:docPart w:val="3ACE731ACF2E44B581DA083568BA1309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8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173"/>
            <w:gridCol w:w="229"/>
            <w:gridCol w:w="6"/>
          </w:tblGrid>
          <w:tr w:rsidR="00254720" w:rsidRPr="00DE77D2" w:rsidTr="00535A19">
            <w:trPr>
              <w:gridAfter w:val="1"/>
              <w:wAfter w:w="3" w:type="pct"/>
              <w:trHeight w:val="720"/>
              <w:jc w:val="center"/>
            </w:trPr>
            <w:tc>
              <w:tcPr>
                <w:tcW w:w="4887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254720" w:rsidRPr="00DE77D2" w:rsidRDefault="00F24F71" w:rsidP="00DE77D2">
                <w:pPr>
                  <w:pStyle w:val="PersonalName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b w:val="0"/>
                      <w:bCs/>
                      <w:sz w:val="24"/>
                      <w:szCs w:val="24"/>
                    </w:rPr>
                    <w:alias w:val="Author"/>
                    <w:id w:val="1866093204"/>
                    <w:placeholder>
                      <w:docPart w:val="F3D14377C5014B16AB0C784212BD11D4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254720" w:rsidRPr="00DE77D2">
                      <w:rPr>
                        <w:rFonts w:ascii="Times New Roman" w:hAnsi="Times New Roman" w:cs="Times New Roman"/>
                        <w:b w:val="0"/>
                        <w:bCs/>
                        <w:sz w:val="24"/>
                        <w:szCs w:val="24"/>
                        <w:lang w:val="en-TZ"/>
                      </w:rPr>
                      <w:t>sam</w:t>
                    </w:r>
                    <w:r w:rsidR="00254720" w:rsidRPr="00DE77D2">
                      <w:rPr>
                        <w:rFonts w:ascii="Times New Roman" w:hAnsi="Times New Roman" w:cs="Times New Roman"/>
                        <w:b w:val="0"/>
                        <w:bCs/>
                        <w:sz w:val="24"/>
                        <w:szCs w:val="24"/>
                      </w:rPr>
                      <w:t>wel</w:t>
                    </w:r>
                    <w:r w:rsidR="00254720" w:rsidRPr="00DE77D2">
                      <w:rPr>
                        <w:rFonts w:ascii="Times New Roman" w:hAnsi="Times New Roman" w:cs="Times New Roman"/>
                        <w:b w:val="0"/>
                        <w:bCs/>
                        <w:sz w:val="24"/>
                        <w:szCs w:val="24"/>
                        <w:lang w:val="en-TZ"/>
                      </w:rPr>
                      <w:t xml:space="preserve"> natal</w:t>
                    </w:r>
                    <w:r w:rsidR="00DB3794" w:rsidRPr="00DE77D2">
                      <w:rPr>
                        <w:rFonts w:ascii="Times New Roman" w:hAnsi="Times New Roman" w:cs="Times New Roman"/>
                        <w:b w:val="0"/>
                        <w:bCs/>
                        <w:sz w:val="24"/>
                        <w:szCs w:val="24"/>
                      </w:rPr>
                      <w:t xml:space="preserve"> njiku</w:t>
                    </w:r>
                  </w:sdtContent>
                </w:sdt>
              </w:p>
            </w:tc>
            <w:tc>
              <w:tcPr>
                <w:tcW w:w="110" w:type="pc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254720" w:rsidRPr="00DE77D2" w:rsidRDefault="00254720" w:rsidP="00DE77D2">
                <w:pPr>
                  <w:pStyle w:val="NoSpacing"/>
                  <w:ind w:left="71" w:hanging="71"/>
                  <w:jc w:val="both"/>
                  <w:rPr>
                    <w:rFonts w:ascii="Times New Roman" w:hAnsi="Times New Roman" w:cs="Times New Roman"/>
                    <w:spacing w:val="-24"/>
                    <w:sz w:val="24"/>
                    <w:szCs w:val="24"/>
                  </w:rPr>
                </w:pPr>
              </w:p>
            </w:tc>
          </w:tr>
          <w:tr w:rsidR="00254720" w:rsidRPr="00DE77D2" w:rsidTr="00535A19">
            <w:trPr>
              <w:trHeight w:val="288"/>
              <w:jc w:val="center"/>
            </w:trPr>
            <w:tc>
              <w:tcPr>
                <w:tcW w:w="4887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254720" w:rsidRPr="00DE77D2" w:rsidRDefault="00F24F71" w:rsidP="00DE77D2">
                <w:pPr>
                  <w:pStyle w:val="NoSpacing"/>
                  <w:jc w:val="center"/>
                  <w:rPr>
                    <w:rFonts w:ascii="Times New Roman" w:hAnsi="Times New Roman" w:cs="Times New Roman"/>
                    <w:caps/>
                    <w:color w:val="FFFFFF" w:themeColor="background1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caps/>
                      <w:color w:val="FFFFFF" w:themeColor="background1"/>
                      <w:sz w:val="24"/>
                      <w:szCs w:val="24"/>
                    </w:rPr>
                    <w:alias w:val="Address"/>
                    <w:id w:val="1097367308"/>
                    <w:placeholder>
                      <w:docPart w:val="4F86DBB648A44BC08C473C24A8008128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54720" w:rsidRPr="00DE77D2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4"/>
                        <w:szCs w:val="24"/>
                      </w:rPr>
                      <w:t>P</w:t>
                    </w:r>
                    <w:r w:rsidR="00851C9E" w:rsidRPr="00DE77D2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4"/>
                        <w:szCs w:val="24"/>
                      </w:rPr>
                      <w:t>.</w:t>
                    </w:r>
                    <w:r w:rsidR="00101EFD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4"/>
                        <w:szCs w:val="24"/>
                      </w:rPr>
                      <w:t>O Box</w:t>
                    </w:r>
                    <w:r w:rsidR="00080EC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4"/>
                        <w:szCs w:val="24"/>
                      </w:rPr>
                      <w:t xml:space="preserve"> 3918 DAR ES SALAAM</w:t>
                    </w:r>
                  </w:sdtContent>
                </w:sdt>
              </w:p>
            </w:tc>
            <w:tc>
              <w:tcPr>
                <w:tcW w:w="113" w:type="pct"/>
                <w:gridSpan w:val="2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254720" w:rsidRPr="00DE77D2" w:rsidRDefault="00254720" w:rsidP="00DE77D2">
                <w:pPr>
                  <w:pStyle w:val="NoSpacing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254720" w:rsidRPr="00DE77D2" w:rsidTr="00535A19">
            <w:trPr>
              <w:trHeight w:val="80"/>
              <w:jc w:val="center"/>
            </w:trPr>
            <w:tc>
              <w:tcPr>
                <w:tcW w:w="4887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54720" w:rsidRPr="00DE77D2" w:rsidRDefault="00F24F71" w:rsidP="00DE77D2">
                <w:pPr>
                  <w:pStyle w:val="NoSpacing"/>
                  <w:jc w:val="center"/>
                  <w:rPr>
                    <w:rFonts w:ascii="Times New Roman" w:hAnsi="Times New Roman" w:cs="Times New Roman"/>
                    <w:caps/>
                    <w:color w:val="93A299" w:themeColor="accent1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93A299" w:themeColor="accent1"/>
                      <w:sz w:val="24"/>
                      <w:szCs w:val="24"/>
                    </w:rPr>
                    <w:alias w:val="Phone"/>
                    <w:id w:val="1465078255"/>
                    <w:placeholder>
                      <w:docPart w:val="AF65A143FC1E4BF8A8412455BBD8D9C6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254720" w:rsidRPr="00DE77D2">
                      <w:rPr>
                        <w:rFonts w:ascii="Times New Roman" w:hAnsi="Times New Roman" w:cs="Times New Roman"/>
                        <w:color w:val="93A299" w:themeColor="accent1"/>
                        <w:sz w:val="24"/>
                        <w:szCs w:val="24"/>
                      </w:rPr>
                      <w:t>+255 767</w:t>
                    </w:r>
                    <w:r w:rsidR="00263674" w:rsidRPr="00DE77D2">
                      <w:rPr>
                        <w:rFonts w:ascii="Times New Roman" w:hAnsi="Times New Roman" w:cs="Times New Roman"/>
                        <w:color w:val="93A299" w:themeColor="accent1"/>
                        <w:sz w:val="24"/>
                        <w:szCs w:val="24"/>
                      </w:rPr>
                      <w:t xml:space="preserve"> </w:t>
                    </w:r>
                    <w:r w:rsidR="00254720" w:rsidRPr="00DE77D2">
                      <w:rPr>
                        <w:rFonts w:ascii="Times New Roman" w:hAnsi="Times New Roman" w:cs="Times New Roman"/>
                        <w:color w:val="93A299" w:themeColor="accent1"/>
                        <w:sz w:val="24"/>
                        <w:szCs w:val="24"/>
                      </w:rPr>
                      <w:t>952</w:t>
                    </w:r>
                    <w:r w:rsidR="00263674" w:rsidRPr="00DE77D2">
                      <w:rPr>
                        <w:rFonts w:ascii="Times New Roman" w:hAnsi="Times New Roman" w:cs="Times New Roman"/>
                        <w:color w:val="93A299" w:themeColor="accent1"/>
                        <w:sz w:val="24"/>
                        <w:szCs w:val="24"/>
                      </w:rPr>
                      <w:t xml:space="preserve"> </w:t>
                    </w:r>
                    <w:r w:rsidR="00254720" w:rsidRPr="00DE77D2">
                      <w:rPr>
                        <w:rFonts w:ascii="Times New Roman" w:hAnsi="Times New Roman" w:cs="Times New Roman"/>
                        <w:color w:val="93A299" w:themeColor="accent1"/>
                        <w:sz w:val="24"/>
                        <w:szCs w:val="24"/>
                      </w:rPr>
                      <w:t>016</w:t>
                    </w:r>
                  </w:sdtContent>
                </w:sdt>
                <w:r w:rsidR="00254720" w:rsidRPr="00DE77D2">
                  <w:rPr>
                    <w:rFonts w:ascii="Times New Roman" w:hAnsi="Times New Roman" w:cs="Times New Roman"/>
                    <w:color w:val="93A299" w:themeColor="accent1"/>
                    <w:sz w:val="24"/>
                    <w:szCs w:val="24"/>
                  </w:rPr>
                  <w:t xml:space="preserve">  ▪  </w:t>
                </w:r>
                <w:r w:rsidR="00254720" w:rsidRPr="00DE77D2">
                  <w:rPr>
                    <w:rFonts w:ascii="Times New Roman" w:eastAsiaTheme="minorEastAsia" w:hAnsi="Times New Roman" w:cs="Times New Roman"/>
                    <w:color w:val="93A299" w:themeColor="accent1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93A299" w:themeColor="accent1"/>
                      <w:sz w:val="24"/>
                      <w:szCs w:val="24"/>
                    </w:rPr>
                    <w:alias w:val="E-mail Address"/>
                    <w:id w:val="-1613197031"/>
                    <w:placeholder>
                      <w:docPart w:val="987F63A979F641ACAD31B6E09B16476E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254720" w:rsidRPr="00DE77D2">
                      <w:rPr>
                        <w:rFonts w:ascii="Times New Roman" w:hAnsi="Times New Roman" w:cs="Times New Roman"/>
                        <w:color w:val="93A299" w:themeColor="accent1"/>
                        <w:sz w:val="24"/>
                        <w:szCs w:val="24"/>
                      </w:rPr>
                      <w:t>natalsamuel23@gmail.com</w:t>
                    </w:r>
                  </w:sdtContent>
                </w:sdt>
                <w:r w:rsidR="00254720" w:rsidRPr="00DE77D2">
                  <w:rPr>
                    <w:rFonts w:ascii="Times New Roman" w:hAnsi="Times New Roman" w:cs="Times New Roman"/>
                    <w:color w:val="93A299" w:themeColor="accent1"/>
                    <w:sz w:val="24"/>
                    <w:szCs w:val="24"/>
                  </w:rPr>
                  <w:t xml:space="preserve">   ▪</w:t>
                </w:r>
              </w:p>
            </w:tc>
            <w:tc>
              <w:tcPr>
                <w:tcW w:w="11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54720" w:rsidRPr="00DE77D2" w:rsidRDefault="00254720" w:rsidP="00DE77D2">
                <w:pPr>
                  <w:pStyle w:val="NoSpacing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18F5" w:rsidRPr="00DE77D2" w:rsidRDefault="00F24F71" w:rsidP="00DE77D2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sdtContent>
    </w:sdt>
    <w:p w:rsidR="00851C9E" w:rsidRPr="00DE77D2" w:rsidRDefault="00FC6824" w:rsidP="00DE77D2">
      <w:pPr>
        <w:pStyle w:val="SectionHeading"/>
        <w:jc w:val="both"/>
        <w:rPr>
          <w:rFonts w:ascii="Times New Roman" w:hAnsi="Times New Roman" w:cs="Times New Roman"/>
          <w:szCs w:val="24"/>
        </w:rPr>
      </w:pPr>
      <w:r w:rsidRPr="00DE77D2">
        <w:rPr>
          <w:rFonts w:ascii="Times New Roman" w:hAnsi="Times New Roman" w:cs="Times New Roman"/>
          <w:noProof/>
          <w:spacing w:val="-24"/>
          <w:szCs w:val="24"/>
        </w:rPr>
        <w:drawing>
          <wp:anchor distT="0" distB="0" distL="114300" distR="114300" simplePos="0" relativeHeight="251658240" behindDoc="0" locked="0" layoutInCell="1" allowOverlap="1" wp14:anchorId="3EB8F9E6" wp14:editId="5957B562">
            <wp:simplePos x="0" y="0"/>
            <wp:positionH relativeFrom="margin">
              <wp:posOffset>4362450</wp:posOffset>
            </wp:positionH>
            <wp:positionV relativeFrom="paragraph">
              <wp:posOffset>66675</wp:posOffset>
            </wp:positionV>
            <wp:extent cx="2020570" cy="2988310"/>
            <wp:effectExtent l="19050" t="19050" r="17780" b="2159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Pic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988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flat" cmpd="sng" algn="ctr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C9E" w:rsidRPr="00DE77D2">
        <w:rPr>
          <w:rFonts w:ascii="Times New Roman" w:hAnsi="Times New Roman" w:cs="Times New Roman"/>
          <w:szCs w:val="24"/>
        </w:rPr>
        <w:t>Introduction</w:t>
      </w:r>
    </w:p>
    <w:p w:rsidR="00FC6824" w:rsidRPr="00DE77D2" w:rsidRDefault="00851C9E" w:rsidP="00DE77D2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name is </w:t>
      </w:r>
      <w:r w:rsidR="00FE72C5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Samuel</w:t>
      </w:r>
      <w:r w:rsidR="005F4A20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software developer specifically in web and mobile application. </w:t>
      </w:r>
    </w:p>
    <w:p w:rsidR="00E93513" w:rsidRPr="00DE77D2" w:rsidRDefault="00E93513" w:rsidP="00DE77D2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C9E" w:rsidRPr="00DE77D2" w:rsidRDefault="00FC6824" w:rsidP="00DE77D2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Most of my skills</w:t>
      </w:r>
      <w:r w:rsidR="005F4A20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approximately </w:t>
      </w:r>
      <w:r w:rsidR="005F4A20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75%</w:t>
      </w: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my</w:t>
      </w:r>
      <w:r w:rsidR="005F4A20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professional I have acquired through individual efforts with the help of online resources</w:t>
      </w: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</w:t>
      </w:r>
      <w:hyperlink r:id="rId11" w:history="1">
        <w:r w:rsidR="00E93513" w:rsidRPr="00DE77D2">
          <w:rPr>
            <w:rStyle w:val="Hyperlink"/>
            <w:rFonts w:ascii="Times New Roman" w:hAnsi="Times New Roman" w:cs="Times New Roman"/>
            <w:sz w:val="24"/>
            <w:szCs w:val="24"/>
          </w:rPr>
          <w:t>youtube.com</w:t>
        </w:r>
      </w:hyperlink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2" w:history="1">
        <w:r w:rsidRPr="00DE77D2">
          <w:rPr>
            <w:rStyle w:val="Hyperlink"/>
            <w:rFonts w:ascii="Times New Roman" w:hAnsi="Times New Roman" w:cs="Times New Roman"/>
            <w:sz w:val="24"/>
            <w:szCs w:val="24"/>
          </w:rPr>
          <w:t>stackoverflow.com</w:t>
        </w:r>
      </w:hyperlink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3" w:history="1">
        <w:r w:rsidRPr="00DE77D2">
          <w:rPr>
            <w:rStyle w:val="Hyperlink"/>
            <w:rFonts w:ascii="Times New Roman" w:hAnsi="Times New Roman" w:cs="Times New Roman"/>
            <w:sz w:val="24"/>
            <w:szCs w:val="24"/>
          </w:rPr>
          <w:t>w3schools.com</w:t>
        </w:r>
      </w:hyperlink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etc. The</w:t>
      </w:r>
      <w:r w:rsidR="005F4A20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remaining perce</w:t>
      </w:r>
      <w:r w:rsidR="00E93513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is contributed by university </w:t>
      </w:r>
      <w:r w:rsidR="005F4A20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r w:rsidR="00E93513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udies am taking right now</w:t>
      </w:r>
      <w:r w:rsidR="005F4A20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761E7" w:rsidRPr="00DE77D2" w:rsidRDefault="005761E7" w:rsidP="00DE77D2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4A20" w:rsidRPr="00DE77D2" w:rsidRDefault="005F4A20" w:rsidP="00DE77D2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I’m very curious with how ICT </w:t>
      </w:r>
      <w:r w:rsidR="005761E7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can do much in our life, which makes me more passionate to be a good software developer who utilizes ICT for the better of human life.</w:t>
      </w:r>
    </w:p>
    <w:p w:rsidR="00E93513" w:rsidRPr="00DE77D2" w:rsidRDefault="00E93513" w:rsidP="00DE77D2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3513" w:rsidRPr="00DE77D2" w:rsidRDefault="00E93513" w:rsidP="00DE77D2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19D8F2" wp14:editId="6EA46160">
                <wp:simplePos x="0" y="0"/>
                <wp:positionH relativeFrom="margin">
                  <wp:posOffset>4349814</wp:posOffset>
                </wp:positionH>
                <wp:positionV relativeFrom="paragraph">
                  <wp:posOffset>331529</wp:posOffset>
                </wp:positionV>
                <wp:extent cx="2033270" cy="274320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A19" w:rsidRDefault="00535A19">
                            <w:r w:rsidRPr="00FE72C5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r w:rsidR="00FE72C5">
                              <w:t>Samuel</w:t>
                            </w:r>
                            <w:r>
                              <w:t xml:space="preserve"> Natal</w:t>
                            </w:r>
                            <w:r w:rsidR="00FE72C5">
                              <w:t xml:space="preserve"> </w:t>
                            </w:r>
                            <w:proofErr w:type="spellStart"/>
                            <w:r w:rsidR="00FE72C5">
                              <w:t>Njiku</w:t>
                            </w:r>
                            <w:proofErr w:type="spellEnd"/>
                          </w:p>
                          <w:p w:rsidR="00535A19" w:rsidRDefault="00535A19">
                            <w:r w:rsidRPr="00FE72C5">
                              <w:rPr>
                                <w:b/>
                              </w:rPr>
                              <w:t>Born:</w:t>
                            </w:r>
                            <w:r>
                              <w:t xml:space="preserve"> </w:t>
                            </w:r>
                            <w:r w:rsidR="00FE72C5">
                              <w:t>9</w:t>
                            </w:r>
                            <w:r>
                              <w:t xml:space="preserve"> Feb 1997</w:t>
                            </w:r>
                          </w:p>
                          <w:p w:rsidR="00535A19" w:rsidRDefault="00FE72C5">
                            <w:r w:rsidRPr="00FE72C5">
                              <w:rPr>
                                <w:b/>
                              </w:rPr>
                              <w:t>Citizenship:</w:t>
                            </w:r>
                            <w:r>
                              <w:t xml:space="preserve"> Tanzanian</w:t>
                            </w:r>
                          </w:p>
                          <w:p w:rsidR="00FE72C5" w:rsidRDefault="00FE72C5">
                            <w:r w:rsidRPr="00FE72C5">
                              <w:rPr>
                                <w:b/>
                              </w:rPr>
                              <w:t>Education:</w:t>
                            </w:r>
                            <w:r>
                              <w:t xml:space="preserve"> Bachelor of science in Information Technology, IFM.</w:t>
                            </w:r>
                          </w:p>
                          <w:p w:rsidR="00FE72C5" w:rsidRDefault="00FE72C5">
                            <w:r w:rsidRPr="00FE72C5">
                              <w:rPr>
                                <w:b/>
                              </w:rPr>
                              <w:t>Skills:</w:t>
                            </w:r>
                            <w:r>
                              <w:t xml:space="preserve"> Bootstrap, jQuery, JavaScript, java, PHP,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, react.js, node.js, express, </w:t>
                            </w:r>
                            <w:proofErr w:type="spellStart"/>
                            <w:r>
                              <w:t>kotlin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E72C5" w:rsidRDefault="00FE72C5"/>
                          <w:p w:rsidR="00FE72C5" w:rsidRDefault="00FE72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9D8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5pt;margin-top:26.1pt;width:160.1pt;height:3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">
                <v:textbox>
                  <w:txbxContent>
                    <w:p w:rsidR="00535A19" w:rsidRDefault="00535A19">
                      <w:r w:rsidRPr="00FE72C5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r w:rsidR="00FE72C5">
                        <w:t>Samuel</w:t>
                      </w:r>
                      <w:r>
                        <w:t xml:space="preserve"> Natal</w:t>
                      </w:r>
                      <w:r w:rsidR="00FE72C5">
                        <w:t xml:space="preserve"> </w:t>
                      </w:r>
                      <w:proofErr w:type="spellStart"/>
                      <w:r w:rsidR="00FE72C5">
                        <w:t>Njiku</w:t>
                      </w:r>
                      <w:proofErr w:type="spellEnd"/>
                    </w:p>
                    <w:p w:rsidR="00535A19" w:rsidRDefault="00535A19">
                      <w:r w:rsidRPr="00FE72C5">
                        <w:rPr>
                          <w:b/>
                        </w:rPr>
                        <w:t>Born:</w:t>
                      </w:r>
                      <w:r>
                        <w:t xml:space="preserve"> </w:t>
                      </w:r>
                      <w:r w:rsidR="00FE72C5">
                        <w:t>9</w:t>
                      </w:r>
                      <w:r>
                        <w:t xml:space="preserve"> Feb 1997</w:t>
                      </w:r>
                    </w:p>
                    <w:p w:rsidR="00535A19" w:rsidRDefault="00FE72C5">
                      <w:r w:rsidRPr="00FE72C5">
                        <w:rPr>
                          <w:b/>
                        </w:rPr>
                        <w:t>Citizenship:</w:t>
                      </w:r>
                      <w:r>
                        <w:t xml:space="preserve"> Tanzanian</w:t>
                      </w:r>
                    </w:p>
                    <w:p w:rsidR="00FE72C5" w:rsidRDefault="00FE72C5">
                      <w:r w:rsidRPr="00FE72C5">
                        <w:rPr>
                          <w:b/>
                        </w:rPr>
                        <w:t>Education:</w:t>
                      </w:r>
                      <w:r>
                        <w:t xml:space="preserve"> Bachelor of science in Information Technology, IFM.</w:t>
                      </w:r>
                    </w:p>
                    <w:p w:rsidR="00FE72C5" w:rsidRDefault="00FE72C5">
                      <w:r w:rsidRPr="00FE72C5">
                        <w:rPr>
                          <w:b/>
                        </w:rPr>
                        <w:t>Skills:</w:t>
                      </w:r>
                      <w:r>
                        <w:t xml:space="preserve"> Bootstrap, jQuery, JavaScript, java, PHP,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, react.js, node.js, express, </w:t>
                      </w:r>
                      <w:proofErr w:type="spellStart"/>
                      <w:r>
                        <w:t>kotlin</w:t>
                      </w:r>
                      <w:proofErr w:type="spellEnd"/>
                      <w:r>
                        <w:t>.</w:t>
                      </w:r>
                    </w:p>
                    <w:p w:rsidR="00FE72C5" w:rsidRDefault="00FE72C5"/>
                    <w:p w:rsidR="00FE72C5" w:rsidRDefault="00FE72C5"/>
                  </w:txbxContent>
                </v:textbox>
                <w10:wrap type="square" anchorx="margin"/>
              </v:shape>
            </w:pict>
          </mc:Fallback>
        </mc:AlternateContent>
      </w: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Currently, am taking bachelor of science in Information technology at Institute of Finance Management, Dar </w:t>
      </w:r>
      <w:proofErr w:type="spellStart"/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proofErr w:type="spellEnd"/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Salaam, Tanzania.</w:t>
      </w:r>
    </w:p>
    <w:p w:rsidR="00535A19" w:rsidRPr="00DE77D2" w:rsidRDefault="00535A19" w:rsidP="00DE77D2">
      <w:pPr>
        <w:pStyle w:val="SectionHeading"/>
        <w:jc w:val="both"/>
        <w:rPr>
          <w:rFonts w:ascii="Times New Roman" w:hAnsi="Times New Roman" w:cs="Times New Roman"/>
          <w:szCs w:val="24"/>
        </w:rPr>
      </w:pPr>
    </w:p>
    <w:p w:rsidR="00D718F5" w:rsidRPr="00DE77D2" w:rsidRDefault="00786764" w:rsidP="00DE77D2">
      <w:pPr>
        <w:pStyle w:val="SectionHeading"/>
        <w:jc w:val="both"/>
        <w:rPr>
          <w:rFonts w:ascii="Times New Roman" w:hAnsi="Times New Roman" w:cs="Times New Roman"/>
          <w:szCs w:val="24"/>
        </w:rPr>
      </w:pPr>
      <w:r w:rsidRPr="00DE77D2">
        <w:rPr>
          <w:rFonts w:ascii="Times New Roman" w:hAnsi="Times New Roman" w:cs="Times New Roman"/>
          <w:szCs w:val="24"/>
        </w:rPr>
        <w:t>Experience</w:t>
      </w:r>
    </w:p>
    <w:p w:rsidR="00D718F5" w:rsidRPr="00DE77D2" w:rsidRDefault="00F34C12" w:rsidP="00DE77D2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experience is based </w:t>
      </w:r>
      <w:r w:rsidR="00192E1E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on various</w:t>
      </w:r>
      <w:r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individual projects I have gone through</w:t>
      </w:r>
      <w:r w:rsidR="00192E1E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means of applying the programming knowledge and skill</w:t>
      </w:r>
      <w:r w:rsidR="005A0B1B">
        <w:rPr>
          <w:rFonts w:ascii="Times New Roman" w:hAnsi="Times New Roman" w:cs="Times New Roman"/>
          <w:color w:val="000000" w:themeColor="text1"/>
          <w:sz w:val="24"/>
          <w:szCs w:val="24"/>
        </w:rPr>
        <w:t>s I have acquired. Below is a list of projects I have made</w:t>
      </w:r>
      <w:r w:rsidR="00192E1E" w:rsidRPr="00DE77D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92E1E" w:rsidRPr="00DE77D2" w:rsidRDefault="007E090F" w:rsidP="00DE77D2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Social Like Forum web application </w:t>
      </w:r>
      <w:r w:rsidR="00801E2B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with HTML, CSS, </w:t>
      </w:r>
      <w:r w:rsidR="00624111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Bootstrap</w:t>
      </w:r>
      <w:r w:rsidR="00801E2B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, jQuery, JavaScript, PHP and MySQL.</w:t>
      </w:r>
    </w:p>
    <w:p w:rsidR="00801E2B" w:rsidRPr="00DE77D2" w:rsidRDefault="00801E2B" w:rsidP="00DE77D2">
      <w:pPr>
        <w:pStyle w:val="ListParagraph"/>
        <w:spacing w:line="264" w:lineRule="auto"/>
        <w:ind w:firstLine="0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Features:</w:t>
      </w:r>
    </w:p>
    <w:p w:rsidR="004009A9" w:rsidRPr="00DE77D2" w:rsidRDefault="007E090F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Forum participants can register and login to the forum account.</w:t>
      </w:r>
    </w:p>
    <w:p w:rsidR="007E090F" w:rsidRPr="00DE77D2" w:rsidRDefault="007E090F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Participant can update and delete the account.</w:t>
      </w:r>
    </w:p>
    <w:p w:rsidR="007E090F" w:rsidRPr="00DE77D2" w:rsidRDefault="007E090F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Participant is able to post the article visible to other members of the forum.</w:t>
      </w:r>
    </w:p>
    <w:p w:rsidR="007E090F" w:rsidRPr="00DE77D2" w:rsidRDefault="007E090F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Participant can follow and unfollow, send message, liking to post, commenting to posts and viewing profile for each other.</w:t>
      </w:r>
    </w:p>
    <w:p w:rsidR="007E090F" w:rsidRPr="00DE77D2" w:rsidRDefault="007E090F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Participant can create, update or delete the post created.</w:t>
      </w:r>
    </w:p>
    <w:p w:rsidR="00801E2B" w:rsidRPr="00DE77D2" w:rsidRDefault="00801E2B" w:rsidP="00DE77D2">
      <w:pPr>
        <w:pStyle w:val="ListParagraph"/>
        <w:spacing w:line="264" w:lineRule="auto"/>
        <w:ind w:left="1560" w:firstLine="0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</w:p>
    <w:p w:rsidR="00801E2B" w:rsidRPr="00DE77D2" w:rsidRDefault="00801E2B" w:rsidP="00DE77D2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Full E-Commerce web application with HTML, CSS, </w:t>
      </w:r>
      <w:r w:rsidR="00624111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Bootstrap</w:t>
      </w: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, JavaScript, React.js, </w:t>
      </w:r>
      <w:proofErr w:type="spellStart"/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Laravel</w:t>
      </w:r>
      <w:proofErr w:type="spellEnd"/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and MySQL.</w:t>
      </w:r>
    </w:p>
    <w:p w:rsidR="00801E2B" w:rsidRPr="00DE77D2" w:rsidRDefault="00801E2B" w:rsidP="00DE77D2">
      <w:pPr>
        <w:pStyle w:val="ListParagraph"/>
        <w:spacing w:line="264" w:lineRule="auto"/>
        <w:ind w:firstLine="0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Features:</w:t>
      </w:r>
    </w:p>
    <w:p w:rsidR="00801E2B" w:rsidRPr="00DE77D2" w:rsidRDefault="00801E2B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Customer can view product’s name, price and description.</w:t>
      </w:r>
    </w:p>
    <w:p w:rsidR="00DB3794" w:rsidRPr="00DE77D2" w:rsidRDefault="00DB3794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lastRenderedPageBreak/>
        <w:t>Customer can search items and filter them by category, price, size, and time</w:t>
      </w:r>
    </w:p>
    <w:p w:rsidR="00801E2B" w:rsidRPr="00DE77D2" w:rsidRDefault="00801E2B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Interactive sho</w:t>
      </w:r>
      <w:r w:rsidR="00624111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p</w:t>
      </w: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ping cart with increasing and decreasing item’s quantity, deleting </w:t>
      </w:r>
      <w:r w:rsidR="00624111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cart’s items as well as purchasing items available on the cart.</w:t>
      </w:r>
    </w:p>
    <w:p w:rsidR="00801E2B" w:rsidRPr="00DE77D2" w:rsidRDefault="00624111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Adding items to the wish list for later purchase.</w:t>
      </w:r>
    </w:p>
    <w:p w:rsidR="00801E2B" w:rsidRPr="00DE77D2" w:rsidRDefault="00624111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Making transactions made possible with PayPal integration</w:t>
      </w:r>
      <w:r w:rsidR="00801E2B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.</w:t>
      </w:r>
    </w:p>
    <w:p w:rsidR="00801E2B" w:rsidRPr="00DE77D2" w:rsidRDefault="00624111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Customer can view order’s status, transactions and </w:t>
      </w:r>
      <w:r w:rsidR="00634936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his personal information such as credit cards, location address etc</w:t>
      </w:r>
      <w:r w:rsidR="00801E2B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.</w:t>
      </w:r>
    </w:p>
    <w:p w:rsidR="003C414A" w:rsidRPr="00DE77D2" w:rsidRDefault="003C414A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Admin panel for managing all the application’s data.</w:t>
      </w:r>
    </w:p>
    <w:p w:rsidR="00801E2B" w:rsidRPr="00DE77D2" w:rsidRDefault="00801E2B" w:rsidP="00DE77D2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3794" w:rsidRPr="00DE77D2" w:rsidRDefault="00DB3794" w:rsidP="00DE77D2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Movie theatre web application with HTML, CSS, Bootstrap, JavaScript, </w:t>
      </w:r>
      <w:proofErr w:type="spellStart"/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Laravel</w:t>
      </w:r>
      <w:proofErr w:type="spellEnd"/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 and MySQL.</w:t>
      </w:r>
    </w:p>
    <w:p w:rsidR="00DB3794" w:rsidRPr="00DE77D2" w:rsidRDefault="00DB3794" w:rsidP="00DE77D2">
      <w:pPr>
        <w:pStyle w:val="ListParagraph"/>
        <w:spacing w:line="264" w:lineRule="auto"/>
        <w:ind w:firstLine="0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Features:</w:t>
      </w:r>
    </w:p>
    <w:p w:rsidR="00DB3794" w:rsidRPr="00DE77D2" w:rsidRDefault="003C414A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Customer can view, search and filter movi</w:t>
      </w:r>
      <w:r w:rsidR="00A75720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es by their genre, schedule</w:t>
      </w: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, </w:t>
      </w:r>
      <w:r w:rsidR="00A75720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theatre location etc.</w:t>
      </w:r>
    </w:p>
    <w:p w:rsidR="00DB3794" w:rsidRPr="00DE77D2" w:rsidRDefault="00A75720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Customer can view movie’s trailer and synopsis and rates.</w:t>
      </w:r>
    </w:p>
    <w:p w:rsidR="00DB3794" w:rsidRPr="00DE77D2" w:rsidRDefault="00A75720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Customer can book a seat/s by selecting them based on their location in the theatre and availability.</w:t>
      </w:r>
    </w:p>
    <w:p w:rsidR="00DB3794" w:rsidRPr="00DE77D2" w:rsidRDefault="00A75720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Customer can pay for the seat/s online through PayPal.</w:t>
      </w:r>
    </w:p>
    <w:p w:rsidR="00DB3794" w:rsidRPr="00DE77D2" w:rsidRDefault="00A75720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Admin panel for managing all the application’s data.</w:t>
      </w:r>
    </w:p>
    <w:p w:rsidR="00801E2B" w:rsidRPr="00DE77D2" w:rsidRDefault="00801E2B" w:rsidP="00DE77D2">
      <w:pPr>
        <w:pStyle w:val="ListParagraph"/>
        <w:spacing w:line="264" w:lineRule="auto"/>
        <w:ind w:left="1560" w:firstLine="0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</w:p>
    <w:p w:rsidR="00801E2B" w:rsidRPr="00DE77D2" w:rsidRDefault="00801E2B" w:rsidP="00DE77D2">
      <w:pPr>
        <w:pStyle w:val="ListParagraph"/>
        <w:spacing w:line="264" w:lineRule="auto"/>
        <w:ind w:left="1560" w:firstLine="0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</w:p>
    <w:p w:rsidR="00685066" w:rsidRPr="00DE77D2" w:rsidRDefault="00685066" w:rsidP="00DE77D2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Financial android mobile application built with </w:t>
      </w:r>
      <w:proofErr w:type="spellStart"/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Kotlin</w:t>
      </w:r>
      <w:proofErr w:type="spellEnd"/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.</w:t>
      </w:r>
    </w:p>
    <w:p w:rsidR="00685066" w:rsidRPr="00DE77D2" w:rsidRDefault="00685066" w:rsidP="00DE77D2">
      <w:pPr>
        <w:pStyle w:val="ListParagraph"/>
        <w:spacing w:line="264" w:lineRule="auto"/>
        <w:ind w:firstLine="0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Features:</w:t>
      </w:r>
    </w:p>
    <w:p w:rsidR="00685066" w:rsidRPr="00DE77D2" w:rsidRDefault="00685066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Allow user to register and start his/her group for contributions and loans.</w:t>
      </w:r>
    </w:p>
    <w:p w:rsidR="00685066" w:rsidRPr="00DE77D2" w:rsidRDefault="00685066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Allow user to view his/her groups as well as requesting and join new groups based on location.</w:t>
      </w:r>
    </w:p>
    <w:p w:rsidR="00685066" w:rsidRPr="00DE77D2" w:rsidRDefault="00685066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It provides member a wallet that accept contribution as well as providing loans based on specified rules by group members.</w:t>
      </w:r>
    </w:p>
    <w:p w:rsidR="00685066" w:rsidRPr="00DE77D2" w:rsidRDefault="00685066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Allow group members to conduct online meetings through charting, audio or video calls.</w:t>
      </w:r>
    </w:p>
    <w:p w:rsidR="00685066" w:rsidRPr="00DE77D2" w:rsidRDefault="00685066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 xml:space="preserve">Allow user to view all ongoing activities of the group such as contributions made, loans provided, group members profiles, rules and principles of the group </w:t>
      </w:r>
      <w:r w:rsidR="00535A19"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etc.</w:t>
      </w:r>
    </w:p>
    <w:p w:rsidR="00685066" w:rsidRPr="00DE77D2" w:rsidRDefault="00535A19" w:rsidP="00DE77D2">
      <w:pPr>
        <w:pStyle w:val="ListParagraph"/>
        <w:numPr>
          <w:ilvl w:val="0"/>
          <w:numId w:val="12"/>
        </w:numPr>
        <w:spacing w:line="264" w:lineRule="auto"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  <w:r w:rsidRPr="00DE77D2">
        <w:rPr>
          <w:rFonts w:ascii="Times New Roman" w:hAnsi="Times New Roman" w:cs="Times New Roman"/>
          <w:color w:val="000000" w:themeColor="text1" w:themeShade="BF"/>
          <w:sz w:val="24"/>
          <w:szCs w:val="24"/>
        </w:rPr>
        <w:t>Allow user to specify leadership structure as well as their privileges on the group.</w:t>
      </w:r>
    </w:p>
    <w:p w:rsidR="00D718F5" w:rsidRPr="00DE77D2" w:rsidRDefault="00786764" w:rsidP="00DE77D2">
      <w:pPr>
        <w:pStyle w:val="SectionHeading"/>
        <w:jc w:val="both"/>
        <w:rPr>
          <w:rFonts w:ascii="Times New Roman" w:hAnsi="Times New Roman" w:cs="Times New Roman"/>
          <w:szCs w:val="24"/>
        </w:rPr>
      </w:pPr>
      <w:r w:rsidRPr="00DE77D2">
        <w:rPr>
          <w:rFonts w:ascii="Times New Roman" w:hAnsi="Times New Roman" w:cs="Times New Roman"/>
          <w:szCs w:val="24"/>
        </w:rPr>
        <w:t>Skills</w:t>
      </w:r>
    </w:p>
    <w:p w:rsidR="00D718F5" w:rsidRPr="00DE77D2" w:rsidRDefault="00254720" w:rsidP="00DE77D2">
      <w:pPr>
        <w:pStyle w:val="ListParagraph"/>
        <w:numPr>
          <w:ilvl w:val="0"/>
          <w:numId w:val="7"/>
        </w:num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>Full stack web developer</w:t>
      </w:r>
      <w:r w:rsidR="00875E04" w:rsidRPr="00DE77D2">
        <w:rPr>
          <w:rFonts w:ascii="Times New Roman" w:hAnsi="Times New Roman" w:cs="Times New Roman"/>
          <w:sz w:val="24"/>
          <w:szCs w:val="24"/>
        </w:rPr>
        <w:t>.</w:t>
      </w:r>
    </w:p>
    <w:p w:rsidR="00875E04" w:rsidRPr="00DE77D2" w:rsidRDefault="00875E04" w:rsidP="00DE77D2">
      <w:pPr>
        <w:pStyle w:val="ListParagraph"/>
        <w:numPr>
          <w:ilvl w:val="0"/>
          <w:numId w:val="8"/>
        </w:num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 xml:space="preserve">Front-end: Technologies I’m </w:t>
      </w:r>
      <w:r w:rsidR="00054D29" w:rsidRPr="00DE77D2">
        <w:rPr>
          <w:rFonts w:ascii="Times New Roman" w:hAnsi="Times New Roman" w:cs="Times New Roman"/>
          <w:sz w:val="24"/>
          <w:szCs w:val="24"/>
        </w:rPr>
        <w:t xml:space="preserve">skilled at </w:t>
      </w:r>
      <w:r w:rsidR="00423E54" w:rsidRPr="00DE77D2">
        <w:rPr>
          <w:rFonts w:ascii="Times New Roman" w:hAnsi="Times New Roman" w:cs="Times New Roman"/>
          <w:sz w:val="24"/>
          <w:szCs w:val="24"/>
        </w:rPr>
        <w:t xml:space="preserve">are html, CSS, </w:t>
      </w:r>
      <w:r w:rsidRPr="00DE77D2">
        <w:rPr>
          <w:rFonts w:ascii="Times New Roman" w:hAnsi="Times New Roman" w:cs="Times New Roman"/>
          <w:sz w:val="24"/>
          <w:szCs w:val="24"/>
        </w:rPr>
        <w:t xml:space="preserve">JavaScript, jQuery library, bootstrap framework and react </w:t>
      </w:r>
      <w:r w:rsidR="00423E54" w:rsidRPr="00DE77D2">
        <w:rPr>
          <w:rFonts w:ascii="Times New Roman" w:hAnsi="Times New Roman" w:cs="Times New Roman"/>
          <w:sz w:val="24"/>
          <w:szCs w:val="24"/>
        </w:rPr>
        <w:t>framework.</w:t>
      </w:r>
    </w:p>
    <w:p w:rsidR="00875E04" w:rsidRPr="00DE77D2" w:rsidRDefault="00875E04" w:rsidP="00DE77D2">
      <w:pPr>
        <w:pStyle w:val="ListParagraph"/>
        <w:numPr>
          <w:ilvl w:val="0"/>
          <w:numId w:val="8"/>
        </w:num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 xml:space="preserve">Back-end: PHP, java, </w:t>
      </w:r>
      <w:proofErr w:type="spellStart"/>
      <w:r w:rsidRPr="00DE77D2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E77D2">
        <w:rPr>
          <w:rFonts w:ascii="Times New Roman" w:hAnsi="Times New Roman" w:cs="Times New Roman"/>
          <w:sz w:val="24"/>
          <w:szCs w:val="24"/>
        </w:rPr>
        <w:t xml:space="preserve"> framework, node.js, and express.</w:t>
      </w:r>
    </w:p>
    <w:p w:rsidR="00875E04" w:rsidRPr="00DE77D2" w:rsidRDefault="00875E04" w:rsidP="00DE77D2">
      <w:pPr>
        <w:pStyle w:val="ListParagraph"/>
        <w:numPr>
          <w:ilvl w:val="0"/>
          <w:numId w:val="8"/>
        </w:num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 xml:space="preserve">Database: MySQL, </w:t>
      </w:r>
      <w:r w:rsidR="00423E54" w:rsidRPr="00DE77D2">
        <w:rPr>
          <w:rFonts w:ascii="Times New Roman" w:hAnsi="Times New Roman" w:cs="Times New Roman"/>
          <w:sz w:val="24"/>
          <w:szCs w:val="24"/>
        </w:rPr>
        <w:t>PostgreSQL</w:t>
      </w:r>
      <w:r w:rsidRPr="00DE77D2">
        <w:rPr>
          <w:rFonts w:ascii="Times New Roman" w:hAnsi="Times New Roman" w:cs="Times New Roman"/>
          <w:sz w:val="24"/>
          <w:szCs w:val="24"/>
        </w:rPr>
        <w:t xml:space="preserve"> and MongoDB.</w:t>
      </w:r>
    </w:p>
    <w:p w:rsidR="00875E04" w:rsidRPr="00DE77D2" w:rsidRDefault="00875E04" w:rsidP="00DE77D2">
      <w:pPr>
        <w:pStyle w:val="ListParagraph"/>
        <w:spacing w:line="264" w:lineRule="auto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75E04" w:rsidRPr="00DE77D2" w:rsidRDefault="00875E04" w:rsidP="00DE77D2">
      <w:pPr>
        <w:pStyle w:val="ListParagraph"/>
        <w:numPr>
          <w:ilvl w:val="0"/>
          <w:numId w:val="7"/>
        </w:num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>Mobile application</w:t>
      </w:r>
      <w:r w:rsidR="00C4325F">
        <w:rPr>
          <w:rFonts w:ascii="Times New Roman" w:hAnsi="Times New Roman" w:cs="Times New Roman"/>
          <w:sz w:val="24"/>
          <w:szCs w:val="24"/>
        </w:rPr>
        <w:t xml:space="preserve"> development: With</w:t>
      </w:r>
      <w:r w:rsidRPr="00DE77D2">
        <w:rPr>
          <w:rFonts w:ascii="Times New Roman" w:hAnsi="Times New Roman" w:cs="Times New Roman"/>
          <w:sz w:val="24"/>
          <w:szCs w:val="24"/>
        </w:rPr>
        <w:t xml:space="preserve"> </w:t>
      </w:r>
      <w:r w:rsidR="00C4325F">
        <w:rPr>
          <w:rFonts w:ascii="Times New Roman" w:hAnsi="Times New Roman" w:cs="Times New Roman"/>
          <w:sz w:val="24"/>
          <w:szCs w:val="24"/>
        </w:rPr>
        <w:t xml:space="preserve">java and </w:t>
      </w:r>
      <w:proofErr w:type="spellStart"/>
      <w:r w:rsidR="00C4325F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C432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2AB5" w:rsidRPr="00DE77D2" w:rsidRDefault="00942AB5" w:rsidP="00DE77D2">
      <w:pPr>
        <w:pStyle w:val="ListParagraph"/>
        <w:spacing w:line="264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75E04" w:rsidRPr="00DE77D2" w:rsidRDefault="00942AB5" w:rsidP="00DE77D2">
      <w:pPr>
        <w:pStyle w:val="ListParagraph"/>
        <w:numPr>
          <w:ilvl w:val="0"/>
          <w:numId w:val="7"/>
        </w:num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>UI &amp; UX Analyst: Designing and analyzing user interfaces and user experience for software applications.</w:t>
      </w:r>
    </w:p>
    <w:p w:rsidR="00054D29" w:rsidRPr="00DE77D2" w:rsidRDefault="00054D29" w:rsidP="00DE77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54D29" w:rsidRPr="00DE77D2" w:rsidRDefault="00054D29" w:rsidP="00DE77D2">
      <w:pPr>
        <w:pStyle w:val="ListParagraph"/>
        <w:numPr>
          <w:ilvl w:val="0"/>
          <w:numId w:val="7"/>
        </w:num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>Good at writing English but moderate in speaking.</w:t>
      </w:r>
    </w:p>
    <w:p w:rsidR="00E93513" w:rsidRPr="00DE77D2" w:rsidRDefault="00E93513" w:rsidP="00DE77D2">
      <w:pPr>
        <w:pStyle w:val="SectionHeading"/>
        <w:jc w:val="both"/>
        <w:rPr>
          <w:rFonts w:ascii="Times New Roman" w:hAnsi="Times New Roman" w:cs="Times New Roman"/>
          <w:szCs w:val="24"/>
        </w:rPr>
      </w:pPr>
    </w:p>
    <w:p w:rsidR="00D718F5" w:rsidRPr="00DE77D2" w:rsidRDefault="00786764" w:rsidP="00DE77D2">
      <w:pPr>
        <w:pStyle w:val="SectionHeading"/>
        <w:jc w:val="both"/>
        <w:rPr>
          <w:rFonts w:ascii="Times New Roman" w:hAnsi="Times New Roman" w:cs="Times New Roman"/>
          <w:szCs w:val="24"/>
        </w:rPr>
      </w:pPr>
      <w:r w:rsidRPr="00DE77D2">
        <w:rPr>
          <w:rFonts w:ascii="Times New Roman" w:hAnsi="Times New Roman" w:cs="Times New Roman"/>
          <w:szCs w:val="24"/>
        </w:rPr>
        <w:t>Education</w:t>
      </w:r>
    </w:p>
    <w:p w:rsidR="002A3E66" w:rsidRPr="002A3E66" w:rsidRDefault="002A3E66" w:rsidP="00DE77D2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A3E6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Certificate of primary education examination (CPEE) </w:t>
      </w:r>
    </w:p>
    <w:p w:rsidR="00D718F5" w:rsidRPr="00585730" w:rsidRDefault="002A3E66" w:rsidP="00585730">
      <w:pPr>
        <w:spacing w:after="0" w:line="240" w:lineRule="auto"/>
        <w:jc w:val="both"/>
        <w:rPr>
          <w:rFonts w:ascii="Times New Roman" w:hAnsi="Times New Roman" w:cs="Times New Roman"/>
          <w:color w:val="564B3C" w:themeColor="text2"/>
          <w:sz w:val="24"/>
          <w:szCs w:val="24"/>
        </w:rPr>
      </w:pPr>
      <w:r w:rsidRPr="002A3E66">
        <w:rPr>
          <w:rFonts w:ascii="Times New Roman" w:hAnsi="Times New Roman" w:cs="Times New Roman"/>
          <w:color w:val="564B3C" w:themeColor="text2"/>
          <w:sz w:val="24"/>
          <w:szCs w:val="24"/>
        </w:rPr>
        <w:t xml:space="preserve">2003 - </w:t>
      </w:r>
      <w:r w:rsidR="00942AB5" w:rsidRPr="002A3E66">
        <w:rPr>
          <w:rFonts w:ascii="Times New Roman" w:hAnsi="Times New Roman" w:cs="Times New Roman"/>
          <w:color w:val="564B3C" w:themeColor="text2"/>
          <w:sz w:val="24"/>
          <w:szCs w:val="24"/>
        </w:rPr>
        <w:t>2010</w:t>
      </w:r>
      <w:r w:rsidR="00786764" w:rsidRPr="002A3E66">
        <w:rPr>
          <w:rFonts w:ascii="Times New Roman" w:hAnsi="Times New Roman" w:cs="Times New Roman"/>
          <w:color w:val="564B3C" w:themeColor="text2"/>
          <w:spacing w:val="24"/>
          <w:sz w:val="24"/>
          <w:szCs w:val="24"/>
        </w:rPr>
        <w:t xml:space="preserve"> </w:t>
      </w:r>
      <w:r w:rsidR="00786764" w:rsidRPr="002A3E66">
        <w:rPr>
          <w:rFonts w:ascii="Times New Roman" w:eastAsiaTheme="majorEastAsia" w:hAnsi="Times New Roman" w:cs="Times New Roman"/>
          <w:color w:val="93A299" w:themeColor="accent1"/>
          <w:spacing w:val="24"/>
          <w:sz w:val="24"/>
          <w:szCs w:val="24"/>
        </w:rPr>
        <w:t xml:space="preserve">▪ </w:t>
      </w:r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 xml:space="preserve">At St. William Seminary, </w:t>
      </w:r>
      <w:proofErr w:type="spellStart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>Diagwa</w:t>
      </w:r>
      <w:proofErr w:type="spellEnd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>Singida</w:t>
      </w:r>
      <w:proofErr w:type="spellEnd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>.</w:t>
      </w:r>
    </w:p>
    <w:p w:rsidR="00942AB5" w:rsidRPr="002A3E66" w:rsidRDefault="00942AB5" w:rsidP="00DE77D2">
      <w:pPr>
        <w:spacing w:line="264" w:lineRule="auto"/>
        <w:ind w:left="360"/>
        <w:contextualSpacing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</w:p>
    <w:p w:rsidR="002A3E66" w:rsidRPr="002A3E66" w:rsidRDefault="002A3E66" w:rsidP="00DE77D2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A3E6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Certificate of secondary education examination (CSEE) </w:t>
      </w:r>
    </w:p>
    <w:p w:rsidR="00942AB5" w:rsidRPr="00585730" w:rsidRDefault="002A3E66" w:rsidP="00585730">
      <w:pPr>
        <w:spacing w:after="0" w:line="240" w:lineRule="auto"/>
        <w:jc w:val="both"/>
        <w:rPr>
          <w:rFonts w:ascii="Times New Roman" w:hAnsi="Times New Roman" w:cs="Times New Roman"/>
          <w:color w:val="564B3C" w:themeColor="text2"/>
          <w:sz w:val="24"/>
          <w:szCs w:val="24"/>
        </w:rPr>
      </w:pPr>
      <w:r w:rsidRPr="002A3E66">
        <w:rPr>
          <w:rFonts w:ascii="Times New Roman" w:hAnsi="Times New Roman" w:cs="Times New Roman"/>
          <w:color w:val="564B3C" w:themeColor="text2"/>
          <w:sz w:val="24"/>
          <w:szCs w:val="24"/>
        </w:rPr>
        <w:t xml:space="preserve">2010 - </w:t>
      </w:r>
      <w:r w:rsidR="00942AB5" w:rsidRPr="002A3E66">
        <w:rPr>
          <w:rFonts w:ascii="Times New Roman" w:hAnsi="Times New Roman" w:cs="Times New Roman"/>
          <w:color w:val="564B3C" w:themeColor="text2"/>
          <w:sz w:val="24"/>
          <w:szCs w:val="24"/>
        </w:rPr>
        <w:t>2014</w:t>
      </w:r>
      <w:r w:rsidR="00942AB5" w:rsidRPr="002A3E66">
        <w:rPr>
          <w:rFonts w:ascii="Times New Roman" w:hAnsi="Times New Roman" w:cs="Times New Roman"/>
          <w:color w:val="564B3C" w:themeColor="text2"/>
          <w:spacing w:val="24"/>
          <w:sz w:val="24"/>
          <w:szCs w:val="24"/>
        </w:rPr>
        <w:t xml:space="preserve"> </w:t>
      </w:r>
      <w:r w:rsidR="00942AB5" w:rsidRPr="002A3E66">
        <w:rPr>
          <w:rFonts w:ascii="Times New Roman" w:eastAsiaTheme="majorEastAsia" w:hAnsi="Times New Roman" w:cs="Times New Roman"/>
          <w:color w:val="93A299" w:themeColor="accent1"/>
          <w:spacing w:val="24"/>
          <w:sz w:val="24"/>
          <w:szCs w:val="24"/>
        </w:rPr>
        <w:t xml:space="preserve">▪ </w:t>
      </w:r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 xml:space="preserve">At St. Patrick Seminary, </w:t>
      </w:r>
      <w:proofErr w:type="spellStart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>Dung’unyi</w:t>
      </w:r>
      <w:proofErr w:type="spellEnd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>Singida</w:t>
      </w:r>
      <w:proofErr w:type="spellEnd"/>
      <w:r w:rsidR="00585730"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>.</w:t>
      </w:r>
    </w:p>
    <w:p w:rsidR="00942AB5" w:rsidRPr="002A3E66" w:rsidRDefault="00942AB5" w:rsidP="00DE77D2">
      <w:pPr>
        <w:spacing w:line="264" w:lineRule="auto"/>
        <w:ind w:left="360"/>
        <w:contextualSpacing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</w:p>
    <w:p w:rsidR="002A3E66" w:rsidRPr="002A3E66" w:rsidRDefault="002A3E66" w:rsidP="00DE77D2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A3E6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Advanced certificate of secondary education </w:t>
      </w:r>
      <w:r w:rsidR="00585730" w:rsidRPr="002A3E66">
        <w:rPr>
          <w:rFonts w:ascii="Times New Roman" w:eastAsia="Calibri" w:hAnsi="Times New Roman" w:cs="Times New Roman"/>
          <w:color w:val="000000"/>
          <w:sz w:val="24"/>
          <w:szCs w:val="24"/>
        </w:rPr>
        <w:t>examination (</w:t>
      </w:r>
      <w:r w:rsidRPr="002A3E6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ACSEE) </w:t>
      </w:r>
    </w:p>
    <w:p w:rsidR="00423E54" w:rsidRDefault="002A3E66" w:rsidP="00585730">
      <w:pPr>
        <w:spacing w:after="0" w:line="240" w:lineRule="auto"/>
        <w:jc w:val="both"/>
        <w:rPr>
          <w:rFonts w:ascii="Times New Roman" w:hAnsi="Times New Roman" w:cs="Times New Roman"/>
          <w:color w:val="564B3C" w:themeColor="text2"/>
          <w:sz w:val="24"/>
          <w:szCs w:val="24"/>
        </w:rPr>
      </w:pPr>
      <w:r w:rsidRPr="002A3E66">
        <w:rPr>
          <w:rFonts w:ascii="Times New Roman" w:hAnsi="Times New Roman" w:cs="Times New Roman"/>
          <w:color w:val="564B3C" w:themeColor="text2"/>
          <w:sz w:val="24"/>
          <w:szCs w:val="24"/>
        </w:rPr>
        <w:t xml:space="preserve">2015 - </w:t>
      </w:r>
      <w:r w:rsidR="00942AB5" w:rsidRPr="002A3E66">
        <w:rPr>
          <w:rFonts w:ascii="Times New Roman" w:hAnsi="Times New Roman" w:cs="Times New Roman"/>
          <w:color w:val="564B3C" w:themeColor="text2"/>
          <w:sz w:val="24"/>
          <w:szCs w:val="24"/>
        </w:rPr>
        <w:t>2017</w:t>
      </w:r>
      <w:r w:rsidR="00942AB5" w:rsidRPr="002A3E66">
        <w:rPr>
          <w:rFonts w:ascii="Times New Roman" w:hAnsi="Times New Roman" w:cs="Times New Roman"/>
          <w:color w:val="564B3C" w:themeColor="text2"/>
          <w:spacing w:val="24"/>
          <w:sz w:val="24"/>
          <w:szCs w:val="24"/>
        </w:rPr>
        <w:t xml:space="preserve"> </w:t>
      </w:r>
      <w:r w:rsidR="00942AB5" w:rsidRPr="002A3E66">
        <w:rPr>
          <w:rFonts w:ascii="Times New Roman" w:eastAsiaTheme="majorEastAsia" w:hAnsi="Times New Roman" w:cs="Times New Roman"/>
          <w:color w:val="93A299" w:themeColor="accent1"/>
          <w:spacing w:val="24"/>
          <w:sz w:val="24"/>
          <w:szCs w:val="24"/>
        </w:rPr>
        <w:t xml:space="preserve">▪ </w:t>
      </w:r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 xml:space="preserve">At </w:t>
      </w:r>
      <w:proofErr w:type="spellStart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>Pugu</w:t>
      </w:r>
      <w:proofErr w:type="spellEnd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 xml:space="preserve"> Secondary School, Dar </w:t>
      </w:r>
      <w:proofErr w:type="spellStart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>es</w:t>
      </w:r>
      <w:proofErr w:type="spellEnd"/>
      <w:r>
        <w:rPr>
          <w:rFonts w:ascii="Times New Roman" w:eastAsiaTheme="majorEastAsia" w:hAnsi="Times New Roman" w:cs="Times New Roman"/>
          <w:color w:val="93A299" w:themeColor="accent1"/>
          <w:sz w:val="24"/>
          <w:szCs w:val="24"/>
        </w:rPr>
        <w:t xml:space="preserve"> Salaam.</w:t>
      </w:r>
    </w:p>
    <w:p w:rsidR="00585730" w:rsidRPr="00585730" w:rsidRDefault="00585730" w:rsidP="00585730">
      <w:pPr>
        <w:spacing w:after="0" w:line="240" w:lineRule="auto"/>
        <w:jc w:val="both"/>
        <w:rPr>
          <w:rFonts w:ascii="Times New Roman" w:hAnsi="Times New Roman" w:cs="Times New Roman"/>
          <w:color w:val="564B3C" w:themeColor="text2"/>
          <w:sz w:val="24"/>
          <w:szCs w:val="24"/>
        </w:rPr>
      </w:pPr>
    </w:p>
    <w:p w:rsidR="00942AB5" w:rsidRPr="00DE77D2" w:rsidRDefault="00942AB5" w:rsidP="00DE77D2">
      <w:pPr>
        <w:spacing w:line="264" w:lineRule="auto"/>
        <w:ind w:left="360"/>
        <w:contextualSpacing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</w:p>
    <w:p w:rsidR="00423E54" w:rsidRPr="00DE77D2" w:rsidRDefault="00423E54" w:rsidP="00DE77D2">
      <w:pPr>
        <w:pStyle w:val="SectionHeading"/>
        <w:jc w:val="both"/>
        <w:rPr>
          <w:rFonts w:ascii="Times New Roman" w:hAnsi="Times New Roman" w:cs="Times New Roman"/>
          <w:szCs w:val="24"/>
        </w:rPr>
      </w:pPr>
      <w:r w:rsidRPr="00DE77D2">
        <w:rPr>
          <w:rFonts w:ascii="Times New Roman" w:hAnsi="Times New Roman" w:cs="Times New Roman"/>
          <w:szCs w:val="24"/>
        </w:rPr>
        <w:t>Strength</w:t>
      </w:r>
    </w:p>
    <w:p w:rsidR="00423E54" w:rsidRPr="00DE77D2" w:rsidRDefault="00851C9E" w:rsidP="00DE77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>A</w:t>
      </w:r>
      <w:r w:rsidR="00DB3794" w:rsidRPr="00DE77D2">
        <w:rPr>
          <w:rFonts w:ascii="Times New Roman" w:hAnsi="Times New Roman" w:cs="Times New Roman"/>
          <w:sz w:val="24"/>
          <w:szCs w:val="24"/>
        </w:rPr>
        <w:t>bility to focus on a given task</w:t>
      </w:r>
      <w:r w:rsidRPr="00DE77D2">
        <w:rPr>
          <w:rFonts w:ascii="Times New Roman" w:hAnsi="Times New Roman" w:cs="Times New Roman"/>
          <w:sz w:val="24"/>
          <w:szCs w:val="24"/>
        </w:rPr>
        <w:t xml:space="preserve"> activity.</w:t>
      </w:r>
    </w:p>
    <w:p w:rsidR="00423E54" w:rsidRPr="00DE77D2" w:rsidRDefault="00423E54" w:rsidP="00DE77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>Easy and quickly at learning and adapting new things.</w:t>
      </w:r>
    </w:p>
    <w:p w:rsidR="00423E54" w:rsidRPr="00DE77D2" w:rsidRDefault="00DB3794" w:rsidP="00DE77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7D2">
        <w:rPr>
          <w:rFonts w:ascii="Times New Roman" w:hAnsi="Times New Roman" w:cs="Times New Roman"/>
          <w:sz w:val="24"/>
          <w:szCs w:val="24"/>
        </w:rPr>
        <w:t>Tolerance w</w:t>
      </w:r>
      <w:r w:rsidR="00423E54" w:rsidRPr="00DE77D2">
        <w:rPr>
          <w:rFonts w:ascii="Times New Roman" w:hAnsi="Times New Roman" w:cs="Times New Roman"/>
          <w:sz w:val="24"/>
          <w:szCs w:val="24"/>
        </w:rPr>
        <w:t>orkin</w:t>
      </w:r>
      <w:r w:rsidRPr="00DE77D2">
        <w:rPr>
          <w:rFonts w:ascii="Times New Roman" w:hAnsi="Times New Roman" w:cs="Times New Roman"/>
          <w:sz w:val="24"/>
          <w:szCs w:val="24"/>
        </w:rPr>
        <w:t>g at challenging</w:t>
      </w:r>
      <w:r w:rsidR="00423E54" w:rsidRPr="00DE77D2">
        <w:rPr>
          <w:rFonts w:ascii="Times New Roman" w:hAnsi="Times New Roman" w:cs="Times New Roman"/>
          <w:sz w:val="24"/>
          <w:szCs w:val="24"/>
        </w:rPr>
        <w:t xml:space="preserve"> environment</w:t>
      </w:r>
      <w:r w:rsidRPr="00DE77D2">
        <w:rPr>
          <w:rFonts w:ascii="Times New Roman" w:hAnsi="Times New Roman" w:cs="Times New Roman"/>
          <w:sz w:val="24"/>
          <w:szCs w:val="24"/>
        </w:rPr>
        <w:t>s.</w:t>
      </w:r>
    </w:p>
    <w:p w:rsidR="00E93513" w:rsidRPr="00DE77D2" w:rsidRDefault="004A33DD" w:rsidP="00DE77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Creativity</w:t>
      </w:r>
      <w:bookmarkStart w:id="0" w:name="_GoBack"/>
      <w:bookmarkEnd w:id="0"/>
    </w:p>
    <w:p w:rsidR="00942AB5" w:rsidRPr="00DE77D2" w:rsidRDefault="00942AB5" w:rsidP="00DE77D2">
      <w:pPr>
        <w:spacing w:line="264" w:lineRule="auto"/>
        <w:ind w:left="360"/>
        <w:contextualSpacing/>
        <w:jc w:val="both"/>
        <w:rPr>
          <w:rFonts w:ascii="Times New Roman" w:hAnsi="Times New Roman" w:cs="Times New Roman"/>
          <w:color w:val="000000" w:themeColor="text1" w:themeShade="BF"/>
          <w:sz w:val="24"/>
          <w:szCs w:val="24"/>
        </w:rPr>
      </w:pPr>
    </w:p>
    <w:p w:rsidR="00D718F5" w:rsidRPr="00DE77D2" w:rsidRDefault="00D718F5" w:rsidP="00DE77D2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718F5" w:rsidRPr="00DE77D2">
      <w:footerReference w:type="default" r:id="rId14"/>
      <w:headerReference w:type="first" r:id="rId15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F71" w:rsidRDefault="00F24F71">
      <w:pPr>
        <w:spacing w:after="0" w:line="240" w:lineRule="auto"/>
      </w:pPr>
      <w:r>
        <w:separator/>
      </w:r>
    </w:p>
  </w:endnote>
  <w:endnote w:type="continuationSeparator" w:id="0">
    <w:p w:rsidR="00F24F71" w:rsidRDefault="00F2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8F5" w:rsidRDefault="00786764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18F5" w:rsidRDefault="00D718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7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718F5" w:rsidRDefault="00D718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18F5" w:rsidRDefault="00D718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8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D718F5" w:rsidRDefault="00D718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18F5" w:rsidRDefault="00D718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9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D718F5" w:rsidRDefault="00D718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18F5" w:rsidRDefault="00F24F71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68CDE1DC97684AA8842E7D9539B2DA0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B379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TZ"/>
                                </w:rPr>
                                <w:t>samwel natal njiku</w:t>
                              </w:r>
                            </w:sdtContent>
                          </w:sdt>
                          <w:r w:rsidR="00786764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7867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7867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7867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86764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3D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3</w:t>
                          </w:r>
                          <w:r w:rsidR="00786764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0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D718F5" w:rsidRDefault="00F24F71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68CDE1DC97684AA8842E7D9539B2DA0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DB3794">
                          <w:rPr>
                            <w:color w:val="A6A6A6" w:themeColor="background1" w:themeShade="A6"/>
                            <w:sz w:val="18"/>
                            <w:szCs w:val="18"/>
                            <w:lang w:val="en-TZ"/>
                          </w:rPr>
                          <w:t>samwel natal njiku</w:t>
                        </w:r>
                      </w:sdtContent>
                    </w:sdt>
                    <w:r w:rsidR="00786764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786764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78676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786764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786764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4A33D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786764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F71" w:rsidRDefault="00F24F71">
      <w:pPr>
        <w:spacing w:after="0" w:line="240" w:lineRule="auto"/>
      </w:pPr>
      <w:r>
        <w:separator/>
      </w:r>
    </w:p>
  </w:footnote>
  <w:footnote w:type="continuationSeparator" w:id="0">
    <w:p w:rsidR="00F24F71" w:rsidRDefault="00F2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8F5" w:rsidRDefault="00786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EED852D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99F749D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04A3725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BA6"/>
    <w:multiLevelType w:val="hybridMultilevel"/>
    <w:tmpl w:val="89EC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25F47"/>
    <w:multiLevelType w:val="hybridMultilevel"/>
    <w:tmpl w:val="C1125440"/>
    <w:lvl w:ilvl="0" w:tplc="0880703A">
      <w:start w:val="1"/>
      <w:numFmt w:val="bullet"/>
      <w:lvlText w:val="-"/>
      <w:lvlJc w:val="left"/>
      <w:pPr>
        <w:ind w:left="15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1752F"/>
    <w:multiLevelType w:val="hybridMultilevel"/>
    <w:tmpl w:val="FCCEFA24"/>
    <w:lvl w:ilvl="0" w:tplc="0880703A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E73F40"/>
    <w:multiLevelType w:val="hybridMultilevel"/>
    <w:tmpl w:val="6E78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20357"/>
    <w:multiLevelType w:val="hybridMultilevel"/>
    <w:tmpl w:val="844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0A5C8E"/>
    <w:multiLevelType w:val="hybridMultilevel"/>
    <w:tmpl w:val="F8A2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73898"/>
    <w:multiLevelType w:val="hybridMultilevel"/>
    <w:tmpl w:val="C7C2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20"/>
    <w:rsid w:val="000142BB"/>
    <w:rsid w:val="00054D29"/>
    <w:rsid w:val="00080EC3"/>
    <w:rsid w:val="00101EFD"/>
    <w:rsid w:val="00192E1E"/>
    <w:rsid w:val="001B71CB"/>
    <w:rsid w:val="00254720"/>
    <w:rsid w:val="00263674"/>
    <w:rsid w:val="002A3E66"/>
    <w:rsid w:val="003C414A"/>
    <w:rsid w:val="004009A9"/>
    <w:rsid w:val="00423E54"/>
    <w:rsid w:val="004A33DD"/>
    <w:rsid w:val="00535A19"/>
    <w:rsid w:val="005761E7"/>
    <w:rsid w:val="00585730"/>
    <w:rsid w:val="005A0B1B"/>
    <w:rsid w:val="005E50CB"/>
    <w:rsid w:val="005F4A20"/>
    <w:rsid w:val="00624111"/>
    <w:rsid w:val="00634936"/>
    <w:rsid w:val="00685066"/>
    <w:rsid w:val="00786764"/>
    <w:rsid w:val="007B0DC4"/>
    <w:rsid w:val="007E090F"/>
    <w:rsid w:val="00801E2B"/>
    <w:rsid w:val="00851C9E"/>
    <w:rsid w:val="00875E04"/>
    <w:rsid w:val="00942AB5"/>
    <w:rsid w:val="00A75720"/>
    <w:rsid w:val="00B647D2"/>
    <w:rsid w:val="00C4325F"/>
    <w:rsid w:val="00D718F5"/>
    <w:rsid w:val="00DB3794"/>
    <w:rsid w:val="00DE77D2"/>
    <w:rsid w:val="00E93513"/>
    <w:rsid w:val="00F24F71"/>
    <w:rsid w:val="00F34C12"/>
    <w:rsid w:val="00FC6824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00DEE"/>
  <w15:docId w15:val="{F4766BDA-D65B-40AE-832A-DF01CF7E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E54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FE72C5"/>
    <w:rPr>
      <w:color w:val="CCCC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w3schools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stackoverflow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youtube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CE731ACF2E44B581DA083568BA1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DF4F1-A4CF-428C-BF29-8734D3DEAD59}"/>
      </w:docPartPr>
      <w:docPartBody>
        <w:p w:rsidR="000646C9" w:rsidRDefault="00E24AC3">
          <w:pPr>
            <w:pStyle w:val="3ACE731ACF2E44B581DA083568BA1309"/>
          </w:pPr>
          <w:r>
            <w:t>Choose a building block.</w:t>
          </w:r>
        </w:p>
      </w:docPartBody>
    </w:docPart>
    <w:docPart>
      <w:docPartPr>
        <w:name w:val="68CDE1DC97684AA8842E7D9539B2D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649DB-2094-472D-89B8-DF122EAB4AA4}"/>
      </w:docPartPr>
      <w:docPartBody>
        <w:p w:rsidR="000646C9" w:rsidRDefault="00E24AC3">
          <w:pPr>
            <w:pStyle w:val="68CDE1DC97684AA8842E7D9539B2DA04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F3D14377C5014B16AB0C784212BD1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40C70-6BE3-4ADF-9C1B-8A183B441302}"/>
      </w:docPartPr>
      <w:docPartBody>
        <w:p w:rsidR="000646C9" w:rsidRDefault="00F12D25" w:rsidP="00F12D25">
          <w:pPr>
            <w:pStyle w:val="F3D14377C5014B16AB0C784212BD11D4"/>
          </w:pPr>
          <w:r>
            <w:t>[Type Your Name]</w:t>
          </w:r>
        </w:p>
      </w:docPartBody>
    </w:docPart>
    <w:docPart>
      <w:docPartPr>
        <w:name w:val="4F86DBB648A44BC08C473C24A80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BA113-F711-462B-A4AC-3FB425848ADA}"/>
      </w:docPartPr>
      <w:docPartBody>
        <w:p w:rsidR="000646C9" w:rsidRDefault="00F12D25" w:rsidP="00F12D25">
          <w:pPr>
            <w:pStyle w:val="4F86DBB648A44BC08C473C24A8008128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AF65A143FC1E4BF8A8412455BBD8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84560-DE1A-471D-AE6D-801039C13FAD}"/>
      </w:docPartPr>
      <w:docPartBody>
        <w:p w:rsidR="000646C9" w:rsidRDefault="00F12D25" w:rsidP="00F12D25">
          <w:pPr>
            <w:pStyle w:val="AF65A143FC1E4BF8A8412455BBD8D9C6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87F63A979F641ACAD31B6E09B164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5EF63-3993-42B1-9608-D6D74DFC30EE}"/>
      </w:docPartPr>
      <w:docPartBody>
        <w:p w:rsidR="000646C9" w:rsidRDefault="00F12D25" w:rsidP="00F12D25">
          <w:pPr>
            <w:pStyle w:val="987F63A979F641ACAD31B6E09B16476E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25"/>
    <w:rsid w:val="000646C9"/>
    <w:rsid w:val="001F5286"/>
    <w:rsid w:val="004D1016"/>
    <w:rsid w:val="00603CA5"/>
    <w:rsid w:val="00E24AC3"/>
    <w:rsid w:val="00F1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CE731ACF2E44B581DA083568BA1309">
    <w:name w:val="3ACE731ACF2E44B581DA083568BA1309"/>
  </w:style>
  <w:style w:type="paragraph" w:customStyle="1" w:styleId="92151870F4AF4E03A22976B5EA254344">
    <w:name w:val="92151870F4AF4E03A22976B5EA254344"/>
  </w:style>
  <w:style w:type="paragraph" w:customStyle="1" w:styleId="0B37D726935D4A7899659A666B0102A3">
    <w:name w:val="0B37D726935D4A7899659A666B0102A3"/>
  </w:style>
  <w:style w:type="paragraph" w:customStyle="1" w:styleId="208C05E7E5CD4BA5B8B9558F2E4BD718">
    <w:name w:val="208C05E7E5CD4BA5B8B9558F2E4BD718"/>
  </w:style>
  <w:style w:type="paragraph" w:customStyle="1" w:styleId="C57F044C0D3345F39EC61551010504E8">
    <w:name w:val="C57F044C0D3345F39EC61551010504E8"/>
  </w:style>
  <w:style w:type="paragraph" w:customStyle="1" w:styleId="13CA49AFF8324CF685F3CC744BBF2F9A">
    <w:name w:val="13CA49AFF8324CF685F3CC744BBF2F9A"/>
  </w:style>
  <w:style w:type="paragraph" w:customStyle="1" w:styleId="1AFF3B667F38487DBE8E88401E2F215B">
    <w:name w:val="1AFF3B667F38487DBE8E88401E2F215B"/>
  </w:style>
  <w:style w:type="paragraph" w:customStyle="1" w:styleId="B36CA6D3464344B28792EAF5A201E696">
    <w:name w:val="B36CA6D3464344B28792EAF5A201E696"/>
  </w:style>
  <w:style w:type="paragraph" w:customStyle="1" w:styleId="282410B689754F339346D431FFB11702">
    <w:name w:val="282410B689754F339346D431FFB11702"/>
  </w:style>
  <w:style w:type="paragraph" w:customStyle="1" w:styleId="F4A7E5F2B19841FA9A0548A506E11198">
    <w:name w:val="F4A7E5F2B19841FA9A0548A506E11198"/>
  </w:style>
  <w:style w:type="paragraph" w:customStyle="1" w:styleId="852EF2E04A9C4211BDB58EF9EAE90DBF">
    <w:name w:val="852EF2E04A9C4211BDB58EF9EAE90DBF"/>
  </w:style>
  <w:style w:type="paragraph" w:customStyle="1" w:styleId="98634BAFE5C645939871F5150CBC8364">
    <w:name w:val="98634BAFE5C645939871F5150CBC8364"/>
  </w:style>
  <w:style w:type="paragraph" w:customStyle="1" w:styleId="E8BD7660BBA54C6A9AD1C2BC2BCACBD7">
    <w:name w:val="E8BD7660BBA54C6A9AD1C2BC2BCACBD7"/>
  </w:style>
  <w:style w:type="paragraph" w:customStyle="1" w:styleId="E1ADFFC83CFE4E69BD6802521BFEF8B6">
    <w:name w:val="E1ADFFC83CFE4E69BD6802521BFEF8B6"/>
  </w:style>
  <w:style w:type="paragraph" w:customStyle="1" w:styleId="5D4D89130B314C33895A7901B7085AA6">
    <w:name w:val="5D4D89130B314C33895A7901B7085AA6"/>
  </w:style>
  <w:style w:type="paragraph" w:customStyle="1" w:styleId="8AE6E21D1A5043D68E099A522A1AAA5F">
    <w:name w:val="8AE6E21D1A5043D68E099A522A1AAA5F"/>
  </w:style>
  <w:style w:type="paragraph" w:customStyle="1" w:styleId="992DA657E8444E17A17F65B8F4498C10">
    <w:name w:val="992DA657E8444E17A17F65B8F4498C10"/>
  </w:style>
  <w:style w:type="paragraph" w:customStyle="1" w:styleId="14665121F07F4BA9B81F2556A4F80D4A">
    <w:name w:val="14665121F07F4BA9B81F2556A4F80D4A"/>
  </w:style>
  <w:style w:type="paragraph" w:customStyle="1" w:styleId="721D1D5CF1A6448A93962DE960F73935">
    <w:name w:val="721D1D5CF1A6448A93962DE960F73935"/>
  </w:style>
  <w:style w:type="paragraph" w:customStyle="1" w:styleId="68CDE1DC97684AA8842E7D9539B2DA04">
    <w:name w:val="68CDE1DC97684AA8842E7D9539B2DA04"/>
  </w:style>
  <w:style w:type="paragraph" w:customStyle="1" w:styleId="F3D14377C5014B16AB0C784212BD11D4">
    <w:name w:val="F3D14377C5014B16AB0C784212BD11D4"/>
    <w:rsid w:val="00F12D25"/>
  </w:style>
  <w:style w:type="paragraph" w:customStyle="1" w:styleId="4F86DBB648A44BC08C473C24A8008128">
    <w:name w:val="4F86DBB648A44BC08C473C24A8008128"/>
    <w:rsid w:val="00F12D25"/>
  </w:style>
  <w:style w:type="paragraph" w:customStyle="1" w:styleId="AF65A143FC1E4BF8A8412455BBD8D9C6">
    <w:name w:val="AF65A143FC1E4BF8A8412455BBD8D9C6"/>
    <w:rsid w:val="00F12D25"/>
  </w:style>
  <w:style w:type="paragraph" w:customStyle="1" w:styleId="987F63A979F641ACAD31B6E09B16476E">
    <w:name w:val="987F63A979F641ACAD31B6E09B16476E"/>
    <w:rsid w:val="00F12D25"/>
  </w:style>
  <w:style w:type="paragraph" w:customStyle="1" w:styleId="4B040425961046A78AAFF36680EE63A2">
    <w:name w:val="4B040425961046A78AAFF36680EE63A2"/>
    <w:rsid w:val="00F12D25"/>
  </w:style>
  <w:style w:type="paragraph" w:customStyle="1" w:styleId="452BE58BB7B74099BFCCE7B0BE010F9D">
    <w:name w:val="452BE58BB7B74099BFCCE7B0BE010F9D"/>
    <w:rsid w:val="00F12D25"/>
  </w:style>
  <w:style w:type="paragraph" w:customStyle="1" w:styleId="166ED21168384E1F8537AA03199E39F2">
    <w:name w:val="166ED21168384E1F8537AA03199E39F2"/>
    <w:rsid w:val="00F12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P.O Box 3918 DAR ES SALAAM</CompanyAddress>
  <CompanyPhone>+255 767 952 016</CompanyPhone>
  <CompanyFax/>
  <CompanyEmail>natalsamuel23@gmail.com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A88EEAD-01DE-4B7D-9C7B-9694368A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362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samwel natal njiku</dc:creator>
  <cp:lastModifiedBy>sam natal</cp:lastModifiedBy>
  <cp:revision>13</cp:revision>
  <dcterms:created xsi:type="dcterms:W3CDTF">2023-01-29T11:48:00Z</dcterms:created>
  <dcterms:modified xsi:type="dcterms:W3CDTF">2023-01-31T13:21:00Z</dcterms:modified>
</cp:coreProperties>
</file>